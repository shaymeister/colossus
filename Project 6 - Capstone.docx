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BE39" w14:textId="77777777" w:rsidR="00E86192" w:rsidRDefault="00BD2601" w:rsidP="00BD2601">
      <w:pPr>
        <w:pStyle w:val="Heading1"/>
      </w:pPr>
      <w:r>
        <w:t>Overview</w:t>
      </w:r>
    </w:p>
    <w:p w14:paraId="34D961DB" w14:textId="794D1E6D" w:rsidR="00EF3CB2" w:rsidRDefault="00BD2601" w:rsidP="00BD2601">
      <w:r>
        <w:t xml:space="preserve">In teams of 2 </w:t>
      </w:r>
      <w:r w:rsidR="00AD4809">
        <w:t xml:space="preserve">- </w:t>
      </w:r>
      <w:r w:rsidR="00C331EC">
        <w:t>3</w:t>
      </w:r>
      <w:bookmarkStart w:id="0" w:name="_GoBack"/>
      <w:bookmarkEnd w:id="0"/>
      <w:r>
        <w:t xml:space="preserve"> people, develop a Java project around a topic of interest to you.  The project may</w:t>
      </w:r>
      <w:r w:rsidR="002A06E3">
        <w:t xml:space="preserve"> involve the expansion of something you have done in this class</w:t>
      </w:r>
      <w:r w:rsidR="00DC4FF4">
        <w:t xml:space="preserve"> such as </w:t>
      </w:r>
      <w:r w:rsidR="00BC660C">
        <w:t>a</w:t>
      </w:r>
      <w:r w:rsidR="00DC4FF4">
        <w:t xml:space="preserve"> previous assignment</w:t>
      </w:r>
      <w:r w:rsidR="002A06E3">
        <w:t xml:space="preserve">, but it may also be about a topic beyond the scope of this course that you want to learn more about.  For example, you might do something with </w:t>
      </w:r>
      <w:r w:rsidR="00A11136">
        <w:t xml:space="preserve">Android phones in Java, or you may be interested in </w:t>
      </w:r>
      <w:r w:rsidR="008C2138">
        <w:t xml:space="preserve">games, </w:t>
      </w:r>
      <w:r w:rsidR="002A06E3">
        <w:t xml:space="preserve">databases, networks, computer graphics, security, </w:t>
      </w:r>
      <w:r w:rsidR="00F26B59">
        <w:t xml:space="preserve">encryption, </w:t>
      </w:r>
      <w:r w:rsidR="00DC4FF4">
        <w:t xml:space="preserve">web applications, </w:t>
      </w:r>
      <w:r w:rsidR="002A06E3">
        <w:t>or anything else that you would like to learn more about.</w:t>
      </w:r>
      <w:r w:rsidR="00DC4FF4">
        <w:t xml:space="preserve">  </w:t>
      </w:r>
      <w:r w:rsidR="00EF3CB2">
        <w:t xml:space="preserve">Anything beyond the scope of this course will be your responsibility to research and learn about.  </w:t>
      </w:r>
    </w:p>
    <w:p w14:paraId="128BDD89" w14:textId="77777777" w:rsidR="00BD2601" w:rsidRDefault="00EF3CB2" w:rsidP="00BD2601">
      <w:r>
        <w:t xml:space="preserve">The scope of the project should be comparable to </w:t>
      </w:r>
      <w:r w:rsidR="00BC660C">
        <w:t>other course</w:t>
      </w:r>
      <w:r>
        <w:t xml:space="preserve"> projects.  </w:t>
      </w:r>
      <w:r w:rsidR="00DC4FF4">
        <w:t>There are some minimum requirements that are described below.</w:t>
      </w:r>
    </w:p>
    <w:p w14:paraId="1ABE957B" w14:textId="77777777" w:rsidR="00DC4FF4" w:rsidRDefault="00DC4FF4" w:rsidP="00DC4FF4">
      <w:pPr>
        <w:pStyle w:val="Heading1"/>
      </w:pPr>
      <w:r>
        <w:t>Minimum Specifications</w:t>
      </w:r>
    </w:p>
    <w:p w14:paraId="1C7958D1" w14:textId="77777777" w:rsidR="00DC4FF4" w:rsidRDefault="00DC4FF4" w:rsidP="00DC4FF4">
      <w:pPr>
        <w:pStyle w:val="ListParagraph"/>
        <w:numPr>
          <w:ilvl w:val="0"/>
          <w:numId w:val="1"/>
        </w:numPr>
      </w:pPr>
      <w:r>
        <w:t>The project must have a graphical user interface based on the Swing library in Java</w:t>
      </w:r>
      <w:r w:rsidR="00A11136">
        <w:t xml:space="preserve"> (except for Android</w:t>
      </w:r>
      <w:r w:rsidR="00DC047B">
        <w:t xml:space="preserve"> projects</w:t>
      </w:r>
      <w:r w:rsidR="00A11136">
        <w:t>)</w:t>
      </w:r>
      <w:r>
        <w:t>.  The main w</w:t>
      </w:r>
      <w:r w:rsidR="00F50A87">
        <w:t xml:space="preserve">indow must </w:t>
      </w:r>
      <w:r w:rsidR="00572B94">
        <w:t xml:space="preserve">be derived from </w:t>
      </w:r>
      <w:r w:rsidR="007B0390">
        <w:t>JFrame</w:t>
      </w:r>
      <w:r w:rsidR="00572B94">
        <w:t xml:space="preserve"> and </w:t>
      </w:r>
      <w:r w:rsidR="00F50A87">
        <w:t xml:space="preserve">have a menu bar and </w:t>
      </w:r>
      <w:r>
        <w:t xml:space="preserve">at least </w:t>
      </w:r>
      <w:r w:rsidR="00A11136">
        <w:t xml:space="preserve">one </w:t>
      </w:r>
      <w:r>
        <w:t xml:space="preserve">of each of the following: buttons, text fields, labels, and list </w:t>
      </w:r>
      <w:r w:rsidR="004B555D">
        <w:t xml:space="preserve">or combo </w:t>
      </w:r>
      <w:r>
        <w:t>controls.</w:t>
      </w:r>
      <w:r w:rsidR="007261F1">
        <w:t xml:space="preserve">  It must have a caption</w:t>
      </w:r>
      <w:r w:rsidR="00F50A87">
        <w:t xml:space="preserve"> and its own icon</w:t>
      </w:r>
      <w:r w:rsidR="007261F1">
        <w:t>. You should make</w:t>
      </w:r>
      <w:r w:rsidR="00CD0646">
        <w:t xml:space="preserve"> a conscious decision about whether the window </w:t>
      </w:r>
      <w:r w:rsidR="000C42C6">
        <w:t>should</w:t>
      </w:r>
      <w:r w:rsidR="00CD0646">
        <w:t xml:space="preserve"> be</w:t>
      </w:r>
      <w:r w:rsidR="007261F1">
        <w:t xml:space="preserve"> resizable to fit the requirements of your application.</w:t>
      </w:r>
      <w:r w:rsidR="00AE2F49">
        <w:t xml:space="preserve">  </w:t>
      </w:r>
    </w:p>
    <w:p w14:paraId="76510830" w14:textId="77777777" w:rsidR="00F323FC" w:rsidRDefault="00F323FC" w:rsidP="00DC4FF4">
      <w:pPr>
        <w:pStyle w:val="ListParagraph"/>
        <w:numPr>
          <w:ilvl w:val="0"/>
          <w:numId w:val="1"/>
        </w:numPr>
      </w:pPr>
      <w:r>
        <w:t xml:space="preserve">Use </w:t>
      </w:r>
      <w:r w:rsidR="00CD0646">
        <w:t xml:space="preserve">control </w:t>
      </w:r>
      <w:r>
        <w:t>borders appropriately to improve the appearance of your application.</w:t>
      </w:r>
      <w:r w:rsidR="00CD0646">
        <w:t xml:space="preserve">  Provide for scrollbars if/where they are needed.</w:t>
      </w:r>
    </w:p>
    <w:p w14:paraId="1DB41778" w14:textId="77777777" w:rsidR="00AE2F49" w:rsidRDefault="00AE2F49" w:rsidP="00DC4FF4">
      <w:pPr>
        <w:pStyle w:val="ListParagraph"/>
        <w:numPr>
          <w:ilvl w:val="0"/>
          <w:numId w:val="1"/>
        </w:numPr>
      </w:pPr>
      <w:r>
        <w:t>The project must have appropriate listeners for events appropriate to your application.</w:t>
      </w:r>
    </w:p>
    <w:p w14:paraId="20F51E27" w14:textId="77777777" w:rsidR="007261F1" w:rsidRDefault="007261F1" w:rsidP="00DC4FF4">
      <w:pPr>
        <w:pStyle w:val="ListParagraph"/>
        <w:numPr>
          <w:ilvl w:val="0"/>
          <w:numId w:val="1"/>
        </w:numPr>
      </w:pPr>
      <w:r>
        <w:t xml:space="preserve">There should be an “About Box” which is </w:t>
      </w:r>
      <w:r w:rsidR="00DF5574">
        <w:t xml:space="preserve">derived from </w:t>
      </w:r>
      <w:r w:rsidR="00AD4809">
        <w:t>JDialog</w:t>
      </w:r>
      <w:r w:rsidR="00DF5574">
        <w:t xml:space="preserve"> and more attractive and professional looking than a JOptionPane </w:t>
      </w:r>
      <w:r>
        <w:t>dialog.</w:t>
      </w:r>
    </w:p>
    <w:p w14:paraId="7692838C" w14:textId="77777777" w:rsidR="007261F1" w:rsidRDefault="007261F1" w:rsidP="00DC4FF4">
      <w:pPr>
        <w:pStyle w:val="ListParagraph"/>
        <w:numPr>
          <w:ilvl w:val="0"/>
          <w:numId w:val="1"/>
        </w:numPr>
      </w:pPr>
      <w:r>
        <w:t xml:space="preserve">You should use icons, pictures, and/or other graphic elements </w:t>
      </w:r>
      <w:r w:rsidR="00DF5574">
        <w:t xml:space="preserve">in appropriate ways </w:t>
      </w:r>
      <w:r>
        <w:t xml:space="preserve">to enhance your </w:t>
      </w:r>
      <w:r w:rsidR="00F50A87">
        <w:t xml:space="preserve">user </w:t>
      </w:r>
      <w:r>
        <w:t xml:space="preserve">interface.  The window layouts should be attractive and </w:t>
      </w:r>
      <w:r w:rsidR="000744B3">
        <w:t>professional looking</w:t>
      </w:r>
      <w:r>
        <w:t>.</w:t>
      </w:r>
    </w:p>
    <w:p w14:paraId="6DCD99B4" w14:textId="77777777" w:rsidR="00EF3CB2" w:rsidRDefault="00EF3CB2" w:rsidP="00DC4FF4">
      <w:pPr>
        <w:pStyle w:val="ListParagraph"/>
        <w:numPr>
          <w:ilvl w:val="0"/>
          <w:numId w:val="1"/>
        </w:numPr>
      </w:pPr>
      <w:r>
        <w:t>You should use one or more text files in ways appropriate to your application.</w:t>
      </w:r>
      <w:r w:rsidR="00AE2F49">
        <w:t xml:space="preserve">  Use Java’s </w:t>
      </w:r>
      <w:r w:rsidR="00041B8F">
        <w:t>built-in</w:t>
      </w:r>
      <w:r w:rsidR="00AE2F49">
        <w:t xml:space="preserve"> dialogs such as </w:t>
      </w:r>
      <w:proofErr w:type="spellStart"/>
      <w:r w:rsidR="00AE2F49">
        <w:t>JFileChooser</w:t>
      </w:r>
      <w:proofErr w:type="spellEnd"/>
      <w:r w:rsidR="00AE2F49">
        <w:t xml:space="preserve">, </w:t>
      </w:r>
      <w:proofErr w:type="spellStart"/>
      <w:r w:rsidR="00AE2F49">
        <w:t>JColorChooser</w:t>
      </w:r>
      <w:proofErr w:type="spellEnd"/>
      <w:r w:rsidR="00AE2F49">
        <w:t>, and so forth as appropriate to enhance your project.</w:t>
      </w:r>
    </w:p>
    <w:p w14:paraId="038E745F" w14:textId="77777777" w:rsidR="00EF3CB2" w:rsidRDefault="00EF3CB2" w:rsidP="00DC4FF4">
      <w:pPr>
        <w:pStyle w:val="ListParagraph"/>
        <w:numPr>
          <w:ilvl w:val="0"/>
          <w:numId w:val="1"/>
        </w:numPr>
      </w:pPr>
      <w:r>
        <w:t xml:space="preserve">Your program should </w:t>
      </w:r>
      <w:r w:rsidR="000744B3">
        <w:t>handle</w:t>
      </w:r>
      <w:r>
        <w:t xml:space="preserve"> any exceptions thrown in appropriate ways.</w:t>
      </w:r>
    </w:p>
    <w:p w14:paraId="0B131C3C" w14:textId="77777777" w:rsidR="004B555D" w:rsidRDefault="004B555D" w:rsidP="00DC4FF4">
      <w:pPr>
        <w:pStyle w:val="ListParagraph"/>
        <w:numPr>
          <w:ilvl w:val="0"/>
          <w:numId w:val="1"/>
        </w:numPr>
      </w:pPr>
      <w:r>
        <w:t xml:space="preserve">The application should have an appropriate look and feel.  Choose colors and fonts carefully, remembering that your application will be </w:t>
      </w:r>
      <w:r w:rsidR="00041B8F">
        <w:t>graded</w:t>
      </w:r>
      <w:r>
        <w:t xml:space="preserve"> on a com</w:t>
      </w:r>
      <w:r w:rsidR="00820FE8">
        <w:t>puter different than yours, and it</w:t>
      </w:r>
      <w:r>
        <w:t xml:space="preserve"> may have a different screen resolution and different default color schemes</w:t>
      </w:r>
      <w:r w:rsidR="00820FE8">
        <w:t xml:space="preserve"> and fonts</w:t>
      </w:r>
      <w:r>
        <w:t>.</w:t>
      </w:r>
    </w:p>
    <w:p w14:paraId="772ED45A" w14:textId="77777777" w:rsidR="00CD0646" w:rsidRDefault="00CD0646" w:rsidP="00DC4FF4">
      <w:pPr>
        <w:pStyle w:val="ListParagraph"/>
        <w:numPr>
          <w:ilvl w:val="0"/>
          <w:numId w:val="1"/>
        </w:numPr>
      </w:pPr>
      <w:r>
        <w:t xml:space="preserve">The application should make appropriate use of arrays and/or </w:t>
      </w:r>
      <w:proofErr w:type="spellStart"/>
      <w:r>
        <w:t>arraylists</w:t>
      </w:r>
      <w:proofErr w:type="spellEnd"/>
      <w:r>
        <w:t>.</w:t>
      </w:r>
    </w:p>
    <w:p w14:paraId="5A95877D" w14:textId="77777777" w:rsidR="004B555D" w:rsidRDefault="00B301E5" w:rsidP="00DC4FF4">
      <w:pPr>
        <w:pStyle w:val="ListParagraph"/>
        <w:numPr>
          <w:ilvl w:val="0"/>
          <w:numId w:val="1"/>
        </w:numPr>
      </w:pPr>
      <w:r>
        <w:t>Use good object-oriented principles in your design and implementation.  Consider using inheritance, polymorphism, and other object-oriented principles where they are appropriate in your project.</w:t>
      </w:r>
    </w:p>
    <w:p w14:paraId="357BBDEC" w14:textId="77777777" w:rsidR="00820FE8" w:rsidRDefault="00820FE8" w:rsidP="00DC4FF4">
      <w:pPr>
        <w:pStyle w:val="ListParagraph"/>
        <w:numPr>
          <w:ilvl w:val="0"/>
          <w:numId w:val="1"/>
        </w:numPr>
      </w:pPr>
      <w:r>
        <w:t xml:space="preserve">Be sure to include appropriate documentation with your project including the names of all team members with an indication of the </w:t>
      </w:r>
      <w:proofErr w:type="gramStart"/>
      <w:r>
        <w:t>projects</w:t>
      </w:r>
      <w:proofErr w:type="gramEnd"/>
      <w:r>
        <w:t xml:space="preserve"> components </w:t>
      </w:r>
      <w:r w:rsidR="00534BB6">
        <w:t>for which each team member was responsible.</w:t>
      </w:r>
    </w:p>
    <w:p w14:paraId="6731D5B5" w14:textId="77777777" w:rsidR="00534BB6" w:rsidRDefault="00534BB6" w:rsidP="00534BB6">
      <w:pPr>
        <w:pStyle w:val="Heading1"/>
      </w:pPr>
      <w:r>
        <w:t>Submission</w:t>
      </w:r>
      <w:r w:rsidR="00061A6D">
        <w:t xml:space="preserve"> and Presentation</w:t>
      </w:r>
    </w:p>
    <w:p w14:paraId="7DE06BD3" w14:textId="77777777" w:rsidR="00CC751D" w:rsidRDefault="00CC751D" w:rsidP="00534BB6">
      <w:r>
        <w:t xml:space="preserve">Submit a short description of your project and a list of team members first.  </w:t>
      </w:r>
      <w:r w:rsidR="008C2138">
        <w:t>The description of the project should be detailed enough to show how it satisfies the minimum requirements of this assignment.</w:t>
      </w:r>
    </w:p>
    <w:p w14:paraId="25956D26" w14:textId="77777777" w:rsidR="00534BB6" w:rsidRDefault="00534BB6" w:rsidP="00534BB6">
      <w:r>
        <w:lastRenderedPageBreak/>
        <w:t xml:space="preserve">Submit your </w:t>
      </w:r>
      <w:r w:rsidR="00DF32CA">
        <w:t xml:space="preserve">project in the usual manner.  Be sure to include any instructions, text files, graphics files, </w:t>
      </w:r>
      <w:r w:rsidR="00F26B59">
        <w:t xml:space="preserve">sound files, </w:t>
      </w:r>
      <w:r w:rsidR="00DF32CA">
        <w:t>and other non-code files that are needed to understand, set up, and use your project.  Do not expect others to “read your mind”</w:t>
      </w:r>
      <w:r w:rsidR="00061A6D">
        <w:t xml:space="preserve"> about the project’s purpose, setup, or usage</w:t>
      </w:r>
      <w:r w:rsidR="00DF32CA">
        <w:t>.  Include a “readme</w:t>
      </w:r>
      <w:r w:rsidR="000744B3">
        <w:t>.docx</w:t>
      </w:r>
      <w:r w:rsidR="00DF32CA">
        <w:t>” file if needed for setting up and running your project.</w:t>
      </w:r>
      <w:r w:rsidR="00DF5973">
        <w:t xml:space="preserve">  Be sure you set it up and test it on a different computer before finalizing your submission materials.</w:t>
      </w:r>
    </w:p>
    <w:p w14:paraId="70890911" w14:textId="77777777" w:rsidR="00487A2D" w:rsidRPr="00534BB6" w:rsidRDefault="00487A2D" w:rsidP="00534BB6">
      <w:r>
        <w:t>In addition to the submission, each group will make a presentation to the rest of the class</w:t>
      </w:r>
      <w:r w:rsidR="00DF5973">
        <w:t>.</w:t>
      </w:r>
      <w:r>
        <w:t xml:space="preserve"> </w:t>
      </w:r>
      <w:r w:rsidR="00DF5973">
        <w:t>The presentation should introduce the team, describe</w:t>
      </w:r>
      <w:r>
        <w:t xml:space="preserve"> the purpose of the project and its interesting features</w:t>
      </w:r>
      <w:r w:rsidR="00DF5973">
        <w:t>, and demo</w:t>
      </w:r>
      <w:r>
        <w:t xml:space="preserve"> the project for the class.  The presentation and demonst</w:t>
      </w:r>
      <w:r w:rsidR="00D80BFE">
        <w:t>r</w:t>
      </w:r>
      <w:r>
        <w:t>ation should show how the project meets the minimum requirements of the assignment.</w:t>
      </w:r>
      <w:r w:rsidR="00D80BFE">
        <w:t xml:space="preserve">  </w:t>
      </w:r>
      <w:r w:rsidR="00B23B2A">
        <w:t>It</w:t>
      </w:r>
      <w:r w:rsidR="00D80BFE">
        <w:t xml:space="preserve"> may include a PowerPoint slide show.  Each team member should participate in the presentation.</w:t>
      </w:r>
      <w:r w:rsidR="000744B3">
        <w:t xml:space="preserve">  The presentation should </w:t>
      </w:r>
      <w:r w:rsidR="00CC751D">
        <w:t xml:space="preserve">be of </w:t>
      </w:r>
      <w:proofErr w:type="gramStart"/>
      <w:r w:rsidR="00CC751D">
        <w:t>30-45 minute</w:t>
      </w:r>
      <w:proofErr w:type="gramEnd"/>
      <w:r w:rsidR="00CC751D">
        <w:t xml:space="preserve"> duration.</w:t>
      </w:r>
    </w:p>
    <w:sectPr w:rsidR="00487A2D" w:rsidRPr="00534BB6" w:rsidSect="00385BDF">
      <w:headerReference w:type="default" r:id="rId7"/>
      <w:footerReference w:type="default" r:id="rId8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4057" w14:textId="77777777" w:rsidR="00041B8F" w:rsidRDefault="00041B8F" w:rsidP="00385BDF">
      <w:pPr>
        <w:spacing w:after="0" w:line="240" w:lineRule="auto"/>
      </w:pPr>
      <w:r>
        <w:separator/>
      </w:r>
    </w:p>
  </w:endnote>
  <w:endnote w:type="continuationSeparator" w:id="0">
    <w:p w14:paraId="57DBAC75" w14:textId="77777777" w:rsidR="00041B8F" w:rsidRDefault="00041B8F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A0AB7" w14:textId="77777777" w:rsidR="00041B8F" w:rsidRDefault="00041B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1260 Honors Capstone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39C6" w:rsidRPr="00AF39C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rPr>
        <w:rFonts w:asciiTheme="majorHAnsi" w:hAnsiTheme="majorHAnsi"/>
        <w:noProof/>
      </w:rPr>
      <w:t xml:space="preserve"> </w:t>
    </w:r>
  </w:p>
  <w:p w14:paraId="0559FE21" w14:textId="77777777" w:rsidR="00041B8F" w:rsidRDefault="0004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CF34" w14:textId="77777777" w:rsidR="00041B8F" w:rsidRDefault="00041B8F" w:rsidP="00385BDF">
      <w:pPr>
        <w:spacing w:after="0" w:line="240" w:lineRule="auto"/>
      </w:pPr>
      <w:r>
        <w:separator/>
      </w:r>
    </w:p>
  </w:footnote>
  <w:footnote w:type="continuationSeparator" w:id="0">
    <w:p w14:paraId="5FCD4FF2" w14:textId="77777777" w:rsidR="00041B8F" w:rsidRDefault="00041B8F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0"/>
      <w:gridCol w:w="5490"/>
      <w:gridCol w:w="2706"/>
    </w:tblGrid>
    <w:tr w:rsidR="00041B8F" w14:paraId="34B74B28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5A421F3" w14:textId="77777777" w:rsidR="00041B8F" w:rsidRPr="005D59AB" w:rsidRDefault="00041B8F" w:rsidP="00BD2601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EndPr/>
            <w:sdtContent>
              <w:r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1260 - Honors</w:t>
              </w:r>
            </w:sdtContent>
          </w:sdt>
        </w:p>
      </w:tc>
    </w:tr>
    <w:tr w:rsidR="00041B8F" w14:paraId="636095D6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76CB1C50" w14:textId="1AA5F0CF" w:rsidR="00041B8F" w:rsidRDefault="00041B8F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C331EC">
            <w:rPr>
              <w:noProof/>
            </w:rPr>
            <w:t>March 3, 2020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EndPr/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690A20A5" w14:textId="77777777" w:rsidR="00041B8F" w:rsidRDefault="00041B8F" w:rsidP="00D80BFE">
              <w:pPr>
                <w:pStyle w:val="Header"/>
                <w:jc w:val="center"/>
              </w:pPr>
              <w:r>
                <w:t>Capstone Project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4493563F" w14:textId="77777777" w:rsidR="00041B8F" w:rsidRDefault="00041B8F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0B61229D" w14:textId="77777777" w:rsidR="00041B8F" w:rsidRDefault="00041B8F" w:rsidP="0038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0D10"/>
    <w:multiLevelType w:val="hybridMultilevel"/>
    <w:tmpl w:val="C29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601"/>
    <w:rsid w:val="00041B8F"/>
    <w:rsid w:val="0005149D"/>
    <w:rsid w:val="00061A6D"/>
    <w:rsid w:val="000744B3"/>
    <w:rsid w:val="000C42C6"/>
    <w:rsid w:val="002A06E3"/>
    <w:rsid w:val="002B67EA"/>
    <w:rsid w:val="00385BDF"/>
    <w:rsid w:val="00391DCD"/>
    <w:rsid w:val="00487A2D"/>
    <w:rsid w:val="004B555D"/>
    <w:rsid w:val="004D2E9C"/>
    <w:rsid w:val="00534BB6"/>
    <w:rsid w:val="00572B94"/>
    <w:rsid w:val="005D59AB"/>
    <w:rsid w:val="005E10FF"/>
    <w:rsid w:val="006135E1"/>
    <w:rsid w:val="006923AB"/>
    <w:rsid w:val="007261F1"/>
    <w:rsid w:val="00734EE3"/>
    <w:rsid w:val="0075468E"/>
    <w:rsid w:val="007B0390"/>
    <w:rsid w:val="00820FE8"/>
    <w:rsid w:val="008C2138"/>
    <w:rsid w:val="00A11136"/>
    <w:rsid w:val="00AD4809"/>
    <w:rsid w:val="00AE2F49"/>
    <w:rsid w:val="00AF39C6"/>
    <w:rsid w:val="00B23B2A"/>
    <w:rsid w:val="00B301E5"/>
    <w:rsid w:val="00BC660C"/>
    <w:rsid w:val="00BD2601"/>
    <w:rsid w:val="00C331EC"/>
    <w:rsid w:val="00C67808"/>
    <w:rsid w:val="00C825DC"/>
    <w:rsid w:val="00C82A4F"/>
    <w:rsid w:val="00CB7BA0"/>
    <w:rsid w:val="00CC751D"/>
    <w:rsid w:val="00CD0646"/>
    <w:rsid w:val="00CD1926"/>
    <w:rsid w:val="00D80BFE"/>
    <w:rsid w:val="00DC047B"/>
    <w:rsid w:val="00DC4FF4"/>
    <w:rsid w:val="00DF32CA"/>
    <w:rsid w:val="00DF5574"/>
    <w:rsid w:val="00DF5973"/>
    <w:rsid w:val="00E22A0F"/>
    <w:rsid w:val="00E474AB"/>
    <w:rsid w:val="00E86192"/>
    <w:rsid w:val="00EF3CB2"/>
    <w:rsid w:val="00F26B59"/>
    <w:rsid w:val="00F323FC"/>
    <w:rsid w:val="00F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C806"/>
  <w15:docId w15:val="{AA0281FE-51B0-42A9-B36E-7C8DA3BE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68E"/>
  </w:style>
  <w:style w:type="paragraph" w:styleId="Heading1">
    <w:name w:val="heading 1"/>
    <w:basedOn w:val="Normal"/>
    <w:next w:val="Normal"/>
    <w:link w:val="Heading1Char"/>
    <w:uiPriority w:val="9"/>
    <w:qFormat/>
    <w:rsid w:val="00BD2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2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193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</dc:creator>
  <cp:lastModifiedBy>Bailes, Don</cp:lastModifiedBy>
  <cp:revision>8</cp:revision>
  <cp:lastPrinted>2018-09-05T14:42:00Z</cp:lastPrinted>
  <dcterms:created xsi:type="dcterms:W3CDTF">2013-04-04T12:47:00Z</dcterms:created>
  <dcterms:modified xsi:type="dcterms:W3CDTF">2020-03-03T16:28:00Z</dcterms:modified>
</cp:coreProperties>
</file>